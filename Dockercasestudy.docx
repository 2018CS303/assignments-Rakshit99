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88" w:rsidRPr="008E1588" w:rsidRDefault="008E1588" w:rsidP="008E1588">
      <w:pPr>
        <w:pStyle w:val="Title"/>
        <w:rPr>
          <w:rFonts w:eastAsia="Times New Roman"/>
          <w:lang w:val="en-IN" w:eastAsia="en-US"/>
        </w:rPr>
      </w:pPr>
      <w:r w:rsidRPr="008E1588">
        <w:rPr>
          <w:rFonts w:eastAsia="Times New Roman"/>
          <w:sz w:val="52"/>
          <w:szCs w:val="52"/>
          <w:lang w:val="en-IN" w:eastAsia="en-US"/>
        </w:rPr>
        <w:t>Docker</w:t>
      </w:r>
      <w:r w:rsidRPr="008E1588">
        <w:rPr>
          <w:rFonts w:eastAsia="Times New Roman"/>
          <w:lang w:val="en-IN" w:eastAsia="en-US"/>
        </w:rPr>
        <w:t xml:space="preserve"> </w:t>
      </w:r>
      <w:r w:rsidRPr="008E1588">
        <w:rPr>
          <w:rFonts w:eastAsia="Times New Roman"/>
          <w:sz w:val="52"/>
          <w:szCs w:val="52"/>
          <w:lang w:val="en-IN" w:eastAsia="en-US"/>
        </w:rPr>
        <w:t>Case</w:t>
      </w:r>
      <w:r w:rsidRPr="008E1588">
        <w:rPr>
          <w:rFonts w:eastAsia="Times New Roman"/>
          <w:lang w:val="en-IN" w:eastAsia="en-US"/>
        </w:rPr>
        <w:t xml:space="preserve"> </w:t>
      </w:r>
      <w:r w:rsidRPr="008E1588">
        <w:rPr>
          <w:rFonts w:eastAsia="Times New Roman"/>
          <w:sz w:val="52"/>
          <w:szCs w:val="52"/>
          <w:lang w:val="en-IN" w:eastAsia="en-US"/>
        </w:rPr>
        <w:t>Study</w:t>
      </w:r>
    </w:p>
    <w:p w:rsidR="008E1588" w:rsidRPr="008E1588" w:rsidRDefault="008E1588" w:rsidP="008E1588">
      <w:pPr>
        <w:pStyle w:val="Heading5"/>
        <w:rPr>
          <w:rFonts w:eastAsia="Times New Roman" w:hint="cs"/>
        </w:rPr>
      </w:pPr>
      <w:r w:rsidRPr="008E1588">
        <w:rPr>
          <w:rFonts w:eastAsia="Times New Roman"/>
        </w:rPr>
        <w:t>Problem:</w:t>
      </w:r>
      <w:r w:rsidRPr="008E1588">
        <w:rPr>
          <w:rFonts w:eastAsia="Times New Roman" w:hint="cs"/>
        </w:rPr>
        <w:t xml:space="preserve"> Automate Infra allocation for L&amp;D</w:t>
      </w:r>
    </w:p>
    <w:p w:rsidR="008E1588" w:rsidRPr="008E1588" w:rsidRDefault="008E1588" w:rsidP="00072331">
      <w:pPr>
        <w:pStyle w:val="Heading3"/>
        <w:rPr>
          <w:rFonts w:hint="cs"/>
        </w:rPr>
      </w:pPr>
      <w:r w:rsidRPr="008E1588">
        <w:rPr>
          <w:rFonts w:hint="cs"/>
        </w:rPr>
        <w:t>Requirements</w:t>
      </w:r>
    </w:p>
    <w:p w:rsidR="008E1588" w:rsidRPr="008E1588" w:rsidRDefault="008E1588" w:rsidP="008E15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Each user should have independent Linux System</w:t>
      </w:r>
    </w:p>
    <w:p w:rsidR="008E1588" w:rsidRPr="008E1588" w:rsidRDefault="008E1588" w:rsidP="008E15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Cambria" w:eastAsia="Times New Roman" w:hAnsi="Cambria" w:cs="Arial Hebrew"/>
          <w:color w:val="24292E"/>
          <w:lang w:val="en-IN" w:eastAsia="en-US"/>
        </w:rPr>
        <w:t xml:space="preserve">Specific </w:t>
      </w: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training environment should be created in Container</w:t>
      </w:r>
    </w:p>
    <w:p w:rsidR="00072331" w:rsidRPr="00072331" w:rsidRDefault="008E1588" w:rsidP="00072331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072331">
        <w:rPr>
          <w:rFonts w:ascii="Arial Hebrew" w:eastAsia="Times New Roman" w:hAnsi="Arial Hebrew" w:cs="Arial Hebrew" w:hint="cs"/>
          <w:color w:val="24292E"/>
          <w:lang w:val="en-IN" w:eastAsia="en-US"/>
        </w:rPr>
        <w:t>User should not allow to access other containers/images</w:t>
      </w:r>
      <w:r w:rsidR="00072331" w:rsidRPr="00072331">
        <w:rPr>
          <w:rFonts w:ascii="Arial Hebrew" w:eastAsia="Times New Roman" w:hAnsi="Arial Hebrew" w:cs="Arial Hebrew"/>
          <w:color w:val="24292E"/>
          <w:lang w:val="en-IN" w:eastAsia="en-US"/>
        </w:rPr>
        <w:t xml:space="preserve"> and </w:t>
      </w:r>
      <w:r w:rsidR="00072331" w:rsidRPr="00072331">
        <w:rPr>
          <w:rFonts w:ascii="Arial Hebrew" w:eastAsia="Times New Roman" w:hAnsi="Arial Hebrew" w:cs="Arial Hebrew" w:hint="cs"/>
          <w:color w:val="24292E"/>
          <w:lang w:val="en-IN" w:eastAsia="en-US"/>
        </w:rPr>
        <w:t>docker command</w:t>
      </w:r>
      <w:r w:rsidR="00072331" w:rsidRPr="00072331">
        <w:rPr>
          <w:rFonts w:ascii="Cambria" w:eastAsia="Times New Roman" w:hAnsi="Cambria" w:cs="Arial Hebrew"/>
          <w:color w:val="24292E"/>
          <w:lang w:val="en-IN" w:eastAsia="en-US"/>
        </w:rPr>
        <w:t>s</w:t>
      </w:r>
    </w:p>
    <w:p w:rsidR="008E1588" w:rsidRPr="008E1588" w:rsidRDefault="008E1588" w:rsidP="008E15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Monitor participant</w:t>
      </w:r>
      <w:r w:rsidR="00C274C6">
        <w:rPr>
          <w:rFonts w:ascii="Arial Hebrew" w:eastAsia="Times New Roman" w:hAnsi="Arial Hebrew" w:cs="Arial Hebrew"/>
          <w:color w:val="24292E"/>
          <w:lang w:val="en-IN" w:eastAsia="en-US"/>
        </w:rPr>
        <w:t>’</w:t>
      </w: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s containers</w:t>
      </w:r>
      <w:r w:rsidR="00C274C6">
        <w:rPr>
          <w:rFonts w:ascii="Arial Hebrew" w:eastAsia="Times New Roman" w:hAnsi="Arial Hebrew" w:cs="Arial Hebrew"/>
          <w:color w:val="24292E"/>
          <w:lang w:val="en-IN" w:eastAsia="en-US"/>
        </w:rPr>
        <w:t>.</w:t>
      </w:r>
    </w:p>
    <w:p w:rsidR="008E1588" w:rsidRPr="008E1588" w:rsidRDefault="008E1588" w:rsidP="008E15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Debug/live demo for the participants if they have any doubts/bug in running applications</w:t>
      </w:r>
    </w:p>
    <w:p w:rsidR="008E1588" w:rsidRPr="008E1588" w:rsidRDefault="008E1588" w:rsidP="008E158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Automate container creation and deletion</w:t>
      </w:r>
    </w:p>
    <w:p w:rsidR="008E1588" w:rsidRPr="008E1588" w:rsidRDefault="008E1588" w:rsidP="008E1588">
      <w:pPr>
        <w:pStyle w:val="Heading3"/>
        <w:rPr>
          <w:rFonts w:hint="cs"/>
        </w:rPr>
      </w:pPr>
      <w:r w:rsidRPr="008E1588">
        <w:rPr>
          <w:rFonts w:hint="cs"/>
        </w:rPr>
        <w:t>Setup Linux containers for users</w:t>
      </w:r>
    </w:p>
    <w:p w:rsidR="008E1588" w:rsidRPr="008E1588" w:rsidRDefault="008E1588" w:rsidP="008E1588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Allocation of a Lin</w:t>
      </w:r>
      <w:r w:rsidR="00357337"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ux based system can be </w:t>
      </w:r>
      <w:r w:rsidR="00357337">
        <w:rPr>
          <w:rFonts w:ascii="Cambria" w:eastAsia="Times New Roman" w:hAnsi="Cambria" w:cs="Arial Hebrew"/>
          <w:color w:val="24292E"/>
          <w:lang w:val="en-IN" w:eastAsia="en-US"/>
        </w:rPr>
        <w:t xml:space="preserve">done </w:t>
      </w:r>
      <w:bookmarkStart w:id="0" w:name="_GoBack"/>
      <w:bookmarkEnd w:id="0"/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through a shell script 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create_user_container.sh</w:t>
      </w: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. Such a script would create a docker container for each user based on a docker image.</w:t>
      </w:r>
    </w:p>
    <w:p w:rsidR="008E1588" w:rsidRPr="008E1588" w:rsidRDefault="008E1588" w:rsidP="008E1588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users.txt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  <w:t>user1</w:t>
      </w:r>
    </w:p>
    <w:p w:rsid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/>
          <w:color w:val="24292E"/>
          <w:sz w:val="20"/>
          <w:szCs w:val="20"/>
          <w:bdr w:val="none" w:sz="0" w:space="0" w:color="auto" w:frame="1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  <w:t>user2</w:t>
      </w:r>
    </w:p>
    <w:p w:rsidR="008738CC" w:rsidRPr="008E1588" w:rsidRDefault="008738CC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</w:pPr>
      <w:r>
        <w:rPr>
          <w:rFonts w:ascii="Arial Hebrew" w:eastAsia="Times New Roman" w:hAnsi="Arial Hebrew" w:cs="Arial Hebrew"/>
          <w:color w:val="24292E"/>
          <w:sz w:val="20"/>
          <w:szCs w:val="20"/>
          <w:bdr w:val="none" w:sz="0" w:space="0" w:color="auto" w:frame="1"/>
          <w:lang w:val="en-IN" w:eastAsia="en-US"/>
        </w:rPr>
        <w:t>.</w:t>
      </w:r>
    </w:p>
    <w:p w:rsidR="008738CC" w:rsidRDefault="008738CC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/>
          <w:color w:val="24292E"/>
          <w:sz w:val="20"/>
          <w:szCs w:val="20"/>
          <w:bdr w:val="none" w:sz="0" w:space="0" w:color="auto" w:frame="1"/>
          <w:lang w:val="en-IN" w:eastAsia="en-US"/>
        </w:rPr>
      </w:pPr>
      <w:r>
        <w:rPr>
          <w:rFonts w:ascii="Arial Hebrew" w:eastAsia="Times New Roman" w:hAnsi="Arial Hebrew" w:cs="Arial Hebrew"/>
          <w:color w:val="24292E"/>
          <w:sz w:val="20"/>
          <w:szCs w:val="20"/>
          <w:bdr w:val="none" w:sz="0" w:space="0" w:color="auto" w:frame="1"/>
          <w:lang w:val="en-IN" w:eastAsia="en-US"/>
        </w:rPr>
        <w:t>.</w:t>
      </w:r>
    </w:p>
    <w:p w:rsidR="008E1588" w:rsidRPr="008738CC" w:rsidRDefault="008738CC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</w:pPr>
      <w:r>
        <w:rPr>
          <w:rFonts w:ascii="Cambria" w:eastAsia="Times New Roman" w:hAnsi="Cambria" w:cs="Arial Hebrew"/>
          <w:color w:val="24292E"/>
          <w:sz w:val="20"/>
          <w:szCs w:val="20"/>
          <w:bdr w:val="none" w:sz="0" w:space="0" w:color="auto" w:frame="1"/>
          <w:lang w:val="en-IN" w:eastAsia="en-US"/>
        </w:rPr>
        <w:t>u</w:t>
      </w:r>
      <w:r>
        <w:rPr>
          <w:rFonts w:ascii="Arial Hebrew" w:eastAsia="Times New Roman" w:hAnsi="Arial Hebrew" w:cs="Arial Hebrew" w:hint="cs"/>
          <w:color w:val="24292E"/>
          <w:sz w:val="20"/>
          <w:szCs w:val="20"/>
          <w:bdr w:val="none" w:sz="0" w:space="0" w:color="auto" w:frame="1"/>
          <w:lang w:val="en-IN" w:eastAsia="en-US"/>
        </w:rPr>
        <w:t>ser</w:t>
      </w:r>
      <w:r>
        <w:rPr>
          <w:rFonts w:ascii="Cambria" w:eastAsia="Times New Roman" w:hAnsi="Cambria" w:cs="Arial Hebrew"/>
          <w:color w:val="24292E"/>
          <w:sz w:val="20"/>
          <w:szCs w:val="20"/>
          <w:bdr w:val="none" w:sz="0" w:space="0" w:color="auto" w:frame="1"/>
          <w:lang w:val="en-IN" w:eastAsia="en-US"/>
        </w:rPr>
        <w:t>N</w:t>
      </w:r>
    </w:p>
    <w:p w:rsidR="008E1588" w:rsidRPr="008E1588" w:rsidRDefault="008738CC" w:rsidP="008E1588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creat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eU</w:t>
      </w: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ser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="008E1588"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6A737D"/>
          <w:sz w:val="20"/>
          <w:szCs w:val="20"/>
          <w:lang w:val="en-IN" w:eastAsia="en-US"/>
        </w:rPr>
        <w:t>#! /bin/bash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echo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-n </w:t>
      </w:r>
      <w:r w:rsidRPr="008E1588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>"Enter the user list file : "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file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while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</w:t>
      </w: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user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do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  docker create -it --name $user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&lt;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docker-image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&gt;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/bin/bash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done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&lt;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$file</w:t>
      </w:r>
    </w:p>
    <w:p w:rsidR="008E1588" w:rsidRPr="008E1588" w:rsidRDefault="008E1588" w:rsidP="008E1588">
      <w:pPr>
        <w:shd w:val="clear" w:color="auto" w:fill="FFFFFF"/>
        <w:spacing w:after="240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The execution of such a shell script would create a docker container corresponding to each </w:t>
      </w:r>
      <w:r w:rsidR="00357337">
        <w:rPr>
          <w:rFonts w:ascii="Arial Hebrew" w:eastAsia="Times New Roman" w:hAnsi="Arial Hebrew" w:cs="Arial Hebrew" w:hint="cs"/>
          <w:color w:val="24292E"/>
          <w:lang w:val="en-IN" w:eastAsia="en-US"/>
        </w:rPr>
        <w:t>user</w:t>
      </w:r>
      <w:r w:rsidR="00357337">
        <w:rPr>
          <w:rFonts w:ascii="Arial Hebrew" w:eastAsia="Times New Roman" w:hAnsi="Arial Hebrew" w:cs="Arial Hebrew"/>
          <w:color w:val="24292E"/>
          <w:lang w:val="en-IN" w:eastAsia="en-US"/>
        </w:rPr>
        <w:t>.</w:t>
      </w:r>
    </w:p>
    <w:p w:rsidR="008E1588" w:rsidRPr="008E1588" w:rsidRDefault="008E1588" w:rsidP="008E158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The user can use the allocated container by using the shell script </w:t>
      </w:r>
      <w:r w:rsidR="008738CC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use</w:t>
      </w:r>
      <w:r w:rsidR="008738CC"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738CC" w:rsidP="008E158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use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="008E1588"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6A737D"/>
          <w:sz w:val="20"/>
          <w:szCs w:val="20"/>
          <w:lang w:val="en-IN" w:eastAsia="en-US"/>
        </w:rPr>
        <w:lastRenderedPageBreak/>
        <w:t>#! /bin/bash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echo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-n </w:t>
      </w:r>
      <w:r w:rsidRPr="008E1588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>"Enter your username : "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name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docker start $name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docker attach $name</w:t>
      </w:r>
    </w:p>
    <w:p w:rsidR="008E1588" w:rsidRPr="008E1588" w:rsidRDefault="008E1588" w:rsidP="008E1588">
      <w:pPr>
        <w:shd w:val="clear" w:color="auto" w:fill="FFFFFF"/>
        <w:spacing w:after="240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Note that the user has access only to that </w:t>
      </w:r>
      <w:r w:rsidR="00357337">
        <w:rPr>
          <w:rFonts w:ascii="Cambria" w:eastAsia="Times New Roman" w:hAnsi="Cambria" w:cs="Arial Hebrew"/>
          <w:color w:val="24292E"/>
          <w:lang w:val="en-IN" w:eastAsia="en-US"/>
        </w:rPr>
        <w:t xml:space="preserve">Linux </w:t>
      </w: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system</w:t>
      </w:r>
      <w:r w:rsidR="00357337">
        <w:rPr>
          <w:rFonts w:ascii="Arial Hebrew" w:eastAsia="Times New Roman" w:hAnsi="Arial Hebrew" w:cs="Arial Hebrew"/>
          <w:color w:val="24292E"/>
          <w:lang w:val="en-IN" w:eastAsia="en-US"/>
        </w:rPr>
        <w:t xml:space="preserve"> </w:t>
      </w:r>
      <w:r w:rsidR="00357337">
        <w:rPr>
          <w:rFonts w:ascii="Cambria" w:eastAsia="Times New Roman" w:hAnsi="Cambria" w:cs="Arial Hebrew"/>
          <w:color w:val="24292E"/>
          <w:lang w:val="en-IN" w:eastAsia="en-US"/>
        </w:rPr>
        <w:t>only</w:t>
      </w: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.</w:t>
      </w:r>
    </w:p>
    <w:p w:rsidR="008E1588" w:rsidRPr="008E1588" w:rsidRDefault="008E1588" w:rsidP="008E1588">
      <w:pPr>
        <w:pStyle w:val="Heading3"/>
        <w:rPr>
          <w:rFonts w:hint="cs"/>
        </w:rPr>
      </w:pPr>
      <w:r w:rsidRPr="008E1588">
        <w:rPr>
          <w:rFonts w:hint="cs"/>
        </w:rPr>
        <w:t>Monitor the containers</w:t>
      </w:r>
    </w:p>
    <w:p w:rsidR="008E1588" w:rsidRPr="008E1588" w:rsidRDefault="008738CC" w:rsidP="008E1588">
      <w:pPr>
        <w:shd w:val="clear" w:color="auto" w:fill="FFFFFF"/>
        <w:spacing w:after="0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Cambria" w:eastAsia="Times New Roman" w:hAnsi="Cambria" w:cs="Arial Hebrew"/>
          <w:color w:val="24292E"/>
          <w:lang w:val="en-IN" w:eastAsia="en-US"/>
        </w:rPr>
        <w:t>M</w:t>
      </w:r>
      <w:r w:rsidR="008E1588"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onitor the act</w:t>
      </w:r>
      <w:r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ivities of a particular user </w:t>
      </w:r>
      <w:r>
        <w:rPr>
          <w:rFonts w:ascii="Cambria" w:eastAsia="Times New Roman" w:hAnsi="Cambria" w:cs="Arial Hebrew"/>
          <w:color w:val="24292E"/>
          <w:lang w:val="en-IN" w:eastAsia="en-US"/>
        </w:rPr>
        <w:t>through</w:t>
      </w:r>
      <w:r w:rsidR="008E1588"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 the shell script </w:t>
      </w: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monitor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="008E1588"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738CC" w:rsidP="008E158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monito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rC</w:t>
      </w:r>
      <w:r w:rsidR="008E1588"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6A737D"/>
          <w:sz w:val="20"/>
          <w:szCs w:val="20"/>
          <w:lang w:val="en-IN" w:eastAsia="en-US"/>
        </w:rPr>
        <w:t>#! /bin/bash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echo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-n </w:t>
      </w:r>
      <w:r w:rsidRPr="008E1588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>"Enter t</w:t>
      </w:r>
      <w:r w:rsidR="00072331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 xml:space="preserve">he container name which has to </w:t>
      </w:r>
      <w:r w:rsidR="00072331">
        <w:rPr>
          <w:rFonts w:ascii="Cambria" w:eastAsia="Times New Roman" w:hAnsi="Cambria" w:cs="Arial Hebrew"/>
          <w:color w:val="032F62"/>
          <w:sz w:val="20"/>
          <w:szCs w:val="20"/>
          <w:lang w:val="en-IN" w:eastAsia="en-US"/>
        </w:rPr>
        <w:t>b</w:t>
      </w:r>
      <w:r w:rsidRPr="008E1588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>e monitored : "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name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docker logs -f $name</w:t>
      </w:r>
    </w:p>
    <w:p w:rsidR="008E1588" w:rsidRPr="008E1588" w:rsidRDefault="008E1588" w:rsidP="008E1588">
      <w:pPr>
        <w:pStyle w:val="Heading3"/>
        <w:rPr>
          <w:rFonts w:hint="cs"/>
        </w:rPr>
      </w:pPr>
      <w:r w:rsidRPr="008E1588">
        <w:rPr>
          <w:rFonts w:hint="cs"/>
        </w:rPr>
        <w:t>Deleting the containers</w:t>
      </w:r>
    </w:p>
    <w:p w:rsidR="008E1588" w:rsidRPr="008E1588" w:rsidRDefault="008E1588" w:rsidP="008E1588">
      <w:pPr>
        <w:shd w:val="clear" w:color="auto" w:fill="FFFFFF"/>
        <w:spacing w:after="0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>Automate the task of deletion of containers through the shell script  </w:t>
      </w:r>
      <w:r w:rsidR="008738CC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delete</w:t>
      </w:r>
      <w:r w:rsidR="008738CC"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738CC" w:rsidP="008E158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delete</w:t>
      </w:r>
      <w:r>
        <w:rPr>
          <w:rFonts w:ascii="Cambria" w:eastAsia="Times New Roman" w:hAnsi="Cambria" w:cs="Arial Hebrew"/>
          <w:color w:val="24292E"/>
          <w:sz w:val="20"/>
          <w:szCs w:val="20"/>
          <w:lang w:val="en-IN" w:eastAsia="en-US"/>
        </w:rPr>
        <w:t>C</w:t>
      </w:r>
      <w:r w:rsidR="008E1588"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ontainer.sh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echo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-n </w:t>
      </w:r>
      <w:r w:rsidRPr="008E1588">
        <w:rPr>
          <w:rFonts w:ascii="Arial Hebrew" w:eastAsia="Times New Roman" w:hAnsi="Arial Hebrew" w:cs="Arial Hebrew" w:hint="cs"/>
          <w:color w:val="032F62"/>
          <w:sz w:val="20"/>
          <w:szCs w:val="20"/>
          <w:lang w:val="en-IN" w:eastAsia="en-US"/>
        </w:rPr>
        <w:t>"Enter the user list file : "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file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while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</w:t>
      </w:r>
      <w:r w:rsidRPr="008E1588">
        <w:rPr>
          <w:rFonts w:ascii="Arial Hebrew" w:eastAsia="Times New Roman" w:hAnsi="Arial Hebrew" w:cs="Arial Hebrew" w:hint="cs"/>
          <w:color w:val="005CC5"/>
          <w:sz w:val="20"/>
          <w:szCs w:val="20"/>
          <w:lang w:val="en-IN" w:eastAsia="en-US"/>
        </w:rPr>
        <w:t>read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user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do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  docker stop $user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  docker </w:t>
      </w:r>
      <w:proofErr w:type="spellStart"/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rm</w:t>
      </w:r>
      <w:proofErr w:type="spellEnd"/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$user</w:t>
      </w:r>
    </w:p>
    <w:p w:rsidR="008E15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done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&lt;</w:t>
      </w: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$file</w:t>
      </w:r>
    </w:p>
    <w:p w:rsidR="008E1588" w:rsidRPr="008E1588" w:rsidRDefault="008738CC" w:rsidP="008E1588">
      <w:pPr>
        <w:shd w:val="clear" w:color="auto" w:fill="FFFFFF"/>
        <w:spacing w:after="240" w:line="240" w:lineRule="auto"/>
        <w:rPr>
          <w:rFonts w:ascii="Arial Hebrew" w:eastAsia="Times New Roman" w:hAnsi="Arial Hebrew" w:cs="Arial Hebrew" w:hint="cs"/>
          <w:color w:val="24292E"/>
          <w:lang w:val="en-IN" w:eastAsia="en-US"/>
        </w:rPr>
      </w:pPr>
      <w:r>
        <w:rPr>
          <w:rFonts w:ascii="Arial Hebrew" w:eastAsia="Times New Roman" w:hAnsi="Arial Hebrew" w:cs="Arial Hebrew" w:hint="cs"/>
          <w:color w:val="24292E"/>
          <w:lang w:val="en-IN" w:eastAsia="en-US"/>
        </w:rPr>
        <w:t>Note: execute the shell scrip</w:t>
      </w:r>
      <w:r>
        <w:rPr>
          <w:rFonts w:ascii="Cambria" w:eastAsia="Times New Roman" w:hAnsi="Cambria" w:cs="Arial Hebrew"/>
          <w:color w:val="24292E"/>
          <w:lang w:val="en-IN" w:eastAsia="en-US"/>
        </w:rPr>
        <w:t>t</w:t>
      </w:r>
      <w:r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 </w:t>
      </w:r>
      <w:r>
        <w:rPr>
          <w:rFonts w:ascii="Cambria" w:eastAsia="Times New Roman" w:hAnsi="Cambria" w:cs="Arial Hebrew"/>
          <w:color w:val="24292E"/>
          <w:lang w:val="en-IN" w:eastAsia="en-US"/>
        </w:rPr>
        <w:t>through</w:t>
      </w:r>
      <w:r w:rsidR="008E1588" w:rsidRPr="008E1588">
        <w:rPr>
          <w:rFonts w:ascii="Arial Hebrew" w:eastAsia="Times New Roman" w:hAnsi="Arial Hebrew" w:cs="Arial Hebrew" w:hint="cs"/>
          <w:color w:val="24292E"/>
          <w:lang w:val="en-IN" w:eastAsia="en-US"/>
        </w:rPr>
        <w:t xml:space="preserve"> the following command</w:t>
      </w:r>
    </w:p>
    <w:p w:rsidR="00524388" w:rsidRPr="008E1588" w:rsidRDefault="008E1588" w:rsidP="008E1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Hebrew" w:eastAsia="Times New Roman" w:hAnsi="Arial Hebrew" w:cs="Arial Hebrew"/>
          <w:color w:val="24292E"/>
          <w:sz w:val="20"/>
          <w:szCs w:val="20"/>
          <w:lang w:val="en-IN" w:eastAsia="en-US"/>
        </w:rPr>
      </w:pPr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 </w:t>
      </w:r>
      <w:proofErr w:type="spellStart"/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sh</w:t>
      </w:r>
      <w:proofErr w:type="spellEnd"/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 xml:space="preserve"> </w:t>
      </w:r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&lt;</w:t>
      </w:r>
      <w:proofErr w:type="spellStart"/>
      <w:r w:rsidRPr="008E1588">
        <w:rPr>
          <w:rFonts w:ascii="Arial Hebrew" w:eastAsia="Times New Roman" w:hAnsi="Arial Hebrew" w:cs="Arial Hebrew" w:hint="cs"/>
          <w:color w:val="24292E"/>
          <w:sz w:val="20"/>
          <w:szCs w:val="20"/>
          <w:lang w:val="en-IN" w:eastAsia="en-US"/>
        </w:rPr>
        <w:t>shell_script</w:t>
      </w:r>
      <w:proofErr w:type="spellEnd"/>
      <w:r w:rsidRPr="008E1588">
        <w:rPr>
          <w:rFonts w:ascii="Arial Hebrew" w:eastAsia="Times New Roman" w:hAnsi="Arial Hebrew" w:cs="Arial Hebrew" w:hint="cs"/>
          <w:color w:val="D73A49"/>
          <w:sz w:val="20"/>
          <w:szCs w:val="20"/>
          <w:lang w:val="en-IN" w:eastAsia="en-US"/>
        </w:rPr>
        <w:t>&gt;</w:t>
      </w:r>
    </w:p>
    <w:sectPr w:rsidR="00524388" w:rsidRPr="008E1588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BB" w:rsidRDefault="00C36DBB">
      <w:pPr>
        <w:spacing w:after="0" w:line="240" w:lineRule="auto"/>
      </w:pPr>
      <w:r>
        <w:separator/>
      </w:r>
    </w:p>
  </w:endnote>
  <w:endnote w:type="continuationSeparator" w:id="0">
    <w:p w:rsidR="00C36DBB" w:rsidRDefault="00C3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BB" w:rsidRDefault="00C36DBB">
      <w:pPr>
        <w:spacing w:after="0" w:line="240" w:lineRule="auto"/>
      </w:pPr>
      <w:r>
        <w:separator/>
      </w:r>
    </w:p>
  </w:footnote>
  <w:footnote w:type="continuationSeparator" w:id="0">
    <w:p w:rsidR="00C36DBB" w:rsidRDefault="00C36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2173"/>
    <w:multiLevelType w:val="multilevel"/>
    <w:tmpl w:val="E69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1774C"/>
    <w:multiLevelType w:val="multilevel"/>
    <w:tmpl w:val="DCD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80E2A"/>
    <w:multiLevelType w:val="multilevel"/>
    <w:tmpl w:val="0E3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2559F"/>
    <w:multiLevelType w:val="multilevel"/>
    <w:tmpl w:val="0E8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857F9"/>
    <w:multiLevelType w:val="multilevel"/>
    <w:tmpl w:val="485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72E80"/>
    <w:multiLevelType w:val="multilevel"/>
    <w:tmpl w:val="5AC6E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D4E9A"/>
    <w:multiLevelType w:val="multilevel"/>
    <w:tmpl w:val="3B8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350CE"/>
    <w:multiLevelType w:val="multilevel"/>
    <w:tmpl w:val="5330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7"/>
  </w:num>
  <w:num w:numId="18">
    <w:abstractNumId w:val="18"/>
  </w:num>
  <w:num w:numId="19">
    <w:abstractNumId w:val="10"/>
  </w:num>
  <w:num w:numId="20">
    <w:abstractNumId w:val="14"/>
  </w:num>
  <w:num w:numId="21">
    <w:abstractNumId w:val="16"/>
  </w:num>
  <w:num w:numId="22">
    <w:abstractNumId w:val="15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88"/>
    <w:rsid w:val="00072331"/>
    <w:rsid w:val="000A66FD"/>
    <w:rsid w:val="00357337"/>
    <w:rsid w:val="003F31CF"/>
    <w:rsid w:val="00524388"/>
    <w:rsid w:val="008738CC"/>
    <w:rsid w:val="008E1588"/>
    <w:rsid w:val="00BB58E9"/>
    <w:rsid w:val="00C274C6"/>
    <w:rsid w:val="00C36DBB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D90BFE51-CC5B-C148-9338-4FF30722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8E1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US"/>
    </w:rPr>
  </w:style>
  <w:style w:type="paragraph" w:styleId="Heading3">
    <w:name w:val="heading 3"/>
    <w:basedOn w:val="Normal"/>
    <w:link w:val="Heading3Char"/>
    <w:uiPriority w:val="9"/>
    <w:qFormat/>
    <w:rsid w:val="008E1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U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8E1588"/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E1588"/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US"/>
    </w:rPr>
  </w:style>
  <w:style w:type="character" w:customStyle="1" w:styleId="apple-converted-space">
    <w:name w:val="apple-converted-space"/>
    <w:basedOn w:val="DefaultParagraphFont"/>
    <w:rsid w:val="008E1588"/>
  </w:style>
  <w:style w:type="character" w:styleId="HTMLCode">
    <w:name w:val="HTML Code"/>
    <w:basedOn w:val="DefaultParagraphFont"/>
    <w:uiPriority w:val="99"/>
    <w:semiHidden/>
    <w:unhideWhenUsed/>
    <w:rsid w:val="008E1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588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pl-c">
    <w:name w:val="pl-c"/>
    <w:basedOn w:val="DefaultParagraphFont"/>
    <w:rsid w:val="008E1588"/>
  </w:style>
  <w:style w:type="character" w:customStyle="1" w:styleId="pl-c1">
    <w:name w:val="pl-c1"/>
    <w:basedOn w:val="DefaultParagraphFont"/>
    <w:rsid w:val="008E1588"/>
  </w:style>
  <w:style w:type="character" w:customStyle="1" w:styleId="pl-s">
    <w:name w:val="pl-s"/>
    <w:basedOn w:val="DefaultParagraphFont"/>
    <w:rsid w:val="008E1588"/>
  </w:style>
  <w:style w:type="character" w:customStyle="1" w:styleId="pl-pds">
    <w:name w:val="pl-pds"/>
    <w:basedOn w:val="DefaultParagraphFont"/>
    <w:rsid w:val="008E1588"/>
  </w:style>
  <w:style w:type="character" w:customStyle="1" w:styleId="pl-k">
    <w:name w:val="pl-k"/>
    <w:basedOn w:val="DefaultParagraphFont"/>
    <w:rsid w:val="008E1588"/>
  </w:style>
  <w:style w:type="character" w:customStyle="1" w:styleId="pl-smi">
    <w:name w:val="pl-smi"/>
    <w:basedOn w:val="DefaultParagraphFont"/>
    <w:rsid w:val="008E1588"/>
  </w:style>
  <w:style w:type="paragraph" w:styleId="NormalWeb">
    <w:name w:val="Normal (Web)"/>
    <w:basedOn w:val="Normal"/>
    <w:uiPriority w:val="99"/>
    <w:semiHidden/>
    <w:unhideWhenUsed/>
    <w:rsid w:val="008E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US"/>
    </w:rPr>
  </w:style>
  <w:style w:type="paragraph" w:styleId="ListParagraph">
    <w:name w:val="List Paragraph"/>
    <w:basedOn w:val="Normal"/>
    <w:uiPriority w:val="34"/>
    <w:unhideWhenUsed/>
    <w:qFormat/>
    <w:rsid w:val="0007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jarakshit/Library/Containers/com.microsoft.Word/Data/Library/Application%20Support/Microsoft/Office/16.0/DTS/en-US%7b43143EAA-873E-8148-AE75-F29C6CDB6232%7d/%7b810E31CE-A88A-C443-91C1-ECE652C6558B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IMT2016087 Raja Rakshit Varanasi</dc:creator>
  <cp:keywords/>
  <dc:description/>
  <cp:lastModifiedBy>IMT2016087 Raja Rakshit Varanasi</cp:lastModifiedBy>
  <cp:revision>1</cp:revision>
  <dcterms:created xsi:type="dcterms:W3CDTF">2018-09-21T09:59:00Z</dcterms:created>
  <dcterms:modified xsi:type="dcterms:W3CDTF">2018-09-21T10:45:00Z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